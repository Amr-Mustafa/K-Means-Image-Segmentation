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9757" w14:textId="41666571" w:rsidR="00C6554A" w:rsidRPr="008B5277" w:rsidRDefault="00DE5228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010DE04B" wp14:editId="06D4BA32">
            <wp:extent cx="54864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8FE6E7" w14:textId="678E452C" w:rsidR="00C6554A" w:rsidRDefault="00DE5228" w:rsidP="00C6554A">
      <w:pPr>
        <w:pStyle w:val="Title"/>
      </w:pPr>
      <w:r>
        <w:t>K-Means-based Image Segmentation</w:t>
      </w:r>
    </w:p>
    <w:p w14:paraId="389A2753" w14:textId="1F07DB96" w:rsidR="00C6554A" w:rsidRPr="00DE5228" w:rsidRDefault="00DE5228" w:rsidP="00C6554A">
      <w:pPr>
        <w:pStyle w:val="Subtitle"/>
        <w:rPr>
          <w:sz w:val="24"/>
          <w:szCs w:val="20"/>
        </w:rPr>
      </w:pPr>
      <w:r w:rsidRPr="00DE5228">
        <w:rPr>
          <w:sz w:val="24"/>
          <w:szCs w:val="20"/>
        </w:rPr>
        <w:t>A Report on the performance of k-means-based image sgementation on the berkely segmentation benchmark dataset</w:t>
      </w:r>
    </w:p>
    <w:p w14:paraId="0CE37B4A" w14:textId="0D077F00" w:rsidR="00C6554A" w:rsidRDefault="00DE5228" w:rsidP="00C6554A">
      <w:pPr>
        <w:pStyle w:val="ContactInfo"/>
      </w:pPr>
      <w:r>
        <w:t>Amr Mustafa</w:t>
      </w:r>
      <w:r w:rsidR="00C6554A">
        <w:t xml:space="preserve"> </w:t>
      </w:r>
      <w:r>
        <w:t>– Mostafa Mahmoud</w:t>
      </w:r>
      <w:r w:rsidR="0026736E">
        <w:t xml:space="preserve"> </w:t>
      </w:r>
      <w:r w:rsidR="00C6554A">
        <w:t xml:space="preserve">| </w:t>
      </w:r>
      <w:r>
        <w:t>Pattern Recognition</w:t>
      </w:r>
      <w:r w:rsidR="00C6554A">
        <w:t xml:space="preserve"> |</w:t>
      </w:r>
      <w:r w:rsidR="00C6554A" w:rsidRPr="00D5413C">
        <w:t xml:space="preserve"> </w:t>
      </w:r>
      <w:r>
        <w:t>Fall 2019</w:t>
      </w:r>
      <w:r w:rsidR="00C6554A">
        <w:br w:type="page"/>
      </w:r>
    </w:p>
    <w:p w14:paraId="0DFD7B16" w14:textId="4782DF2E" w:rsidR="00C6554A" w:rsidRDefault="0026736E" w:rsidP="00C6554A">
      <w:pPr>
        <w:pStyle w:val="Heading1"/>
      </w:pPr>
      <w:r>
        <w:lastRenderedPageBreak/>
        <w:t>The Dataset</w:t>
      </w:r>
    </w:p>
    <w:p w14:paraId="3B684EDB" w14:textId="29F70978" w:rsidR="0032653E" w:rsidRDefault="0032653E" w:rsidP="0032653E">
      <w:pPr>
        <w:pStyle w:val="ListBullet"/>
        <w:numPr>
          <w:ilvl w:val="0"/>
          <w:numId w:val="0"/>
        </w:numPr>
      </w:pPr>
      <w:r>
        <w:t>The Berkeley segmentation benchmark dataset (BSR) contains a total of 500 images that are split into:</w:t>
      </w:r>
    </w:p>
    <w:p w14:paraId="4327B38D" w14:textId="39CF7F27" w:rsidR="0032653E" w:rsidRDefault="0032653E" w:rsidP="0032653E">
      <w:pPr>
        <w:pStyle w:val="ListBullet"/>
      </w:pPr>
      <w:r>
        <w:t>A training/validation set of 300 images.</w:t>
      </w:r>
    </w:p>
    <w:p w14:paraId="6DED0EF3" w14:textId="03B089EA" w:rsidR="0032653E" w:rsidRDefault="0032653E" w:rsidP="0032653E">
      <w:pPr>
        <w:pStyle w:val="ListBullet"/>
      </w:pPr>
      <w:r>
        <w:t>A test set of 200 images.</w:t>
      </w:r>
    </w:p>
    <w:p w14:paraId="4FDCE206" w14:textId="1F3BDFAB" w:rsidR="00C6554A" w:rsidRDefault="0032653E" w:rsidP="0032653E">
      <w:pPr>
        <w:pStyle w:val="ListBullet"/>
        <w:numPr>
          <w:ilvl w:val="0"/>
          <w:numId w:val="0"/>
        </w:numPr>
      </w:pPr>
      <w:r>
        <w:t>All of our results are delivered on the test set.</w:t>
      </w:r>
    </w:p>
    <w:p w14:paraId="4CBF8F82" w14:textId="66B66638" w:rsidR="0032653E" w:rsidRDefault="0032653E" w:rsidP="0032653E">
      <w:pPr>
        <w:pStyle w:val="ListBullet"/>
        <w:numPr>
          <w:ilvl w:val="0"/>
          <w:numId w:val="0"/>
        </w:numPr>
      </w:pPr>
      <w:r>
        <w:t>Each image of the dataset was segmented by five different subjects on average to generate the ground truth data. A single example is shown below.</w:t>
      </w:r>
    </w:p>
    <w:p w14:paraId="2B3B03F0" w14:textId="021AD2C9" w:rsidR="0032653E" w:rsidRDefault="0032653E" w:rsidP="0032653E">
      <w:pPr>
        <w:pStyle w:val="ListBullet"/>
        <w:numPr>
          <w:ilvl w:val="0"/>
          <w:numId w:val="0"/>
        </w:numPr>
        <w:jc w:val="center"/>
      </w:pPr>
      <w:r w:rsidRPr="0032653E">
        <w:drawing>
          <wp:inline distT="0" distB="0" distL="0" distR="0" wp14:anchorId="0F8A1337" wp14:editId="19475F14">
            <wp:extent cx="2726079" cy="1819275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F0DBE06-9FCC-4D28-A6A5-CC56AE7CEF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FF0DBE06-9FCC-4D28-A6A5-CC56AE7CEFB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307" cy="1826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2653E">
        <w:drawing>
          <wp:inline distT="0" distB="0" distL="0" distR="0" wp14:anchorId="0BC6323F" wp14:editId="4D8F00B4">
            <wp:extent cx="2705100" cy="1805275"/>
            <wp:effectExtent l="0" t="0" r="0" b="508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E6259CF-46BA-4FC0-83E4-C4C28C675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4E6259CF-46BA-4FC0-83E4-C4C28C675D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81" cy="182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5A030" w14:textId="3D7D41EE" w:rsidR="0032653E" w:rsidRDefault="0032653E" w:rsidP="00835A0C">
      <w:pPr>
        <w:pStyle w:val="ListBullet"/>
        <w:numPr>
          <w:ilvl w:val="0"/>
          <w:numId w:val="0"/>
        </w:numPr>
      </w:pPr>
      <w:r>
        <w:t>We can use the ground truth data to evaluate our segmentation.</w:t>
      </w:r>
    </w:p>
    <w:p w14:paraId="0A03A05E" w14:textId="6EC7D393" w:rsidR="0032653E" w:rsidRPr="00514122" w:rsidRDefault="0032653E" w:rsidP="0032653E">
      <w:pPr>
        <w:pStyle w:val="ListBullet"/>
        <w:numPr>
          <w:ilvl w:val="0"/>
          <w:numId w:val="0"/>
        </w:numPr>
      </w:pPr>
      <w:r>
        <w:t>Since the dataset comprises of colored images, we can view each pixel as a vector in the three-dimensional RGB color space</w:t>
      </w:r>
      <w:r w:rsidR="00835A0C">
        <w:t>. Using this representation, we can perform K-Means on the image easily as a collection of vectors.</w:t>
      </w:r>
    </w:p>
    <w:p w14:paraId="67D7E5C8" w14:textId="5637C863" w:rsidR="00C6554A" w:rsidRPr="00D5413C" w:rsidRDefault="00835A0C" w:rsidP="00835A0C">
      <w:pPr>
        <w:pStyle w:val="Heading1"/>
      </w:pPr>
      <w:r>
        <w:t>K-Means Algorithm</w:t>
      </w:r>
    </w:p>
    <w:p w14:paraId="1E2E5CA3" w14:textId="2B6BD91F" w:rsidR="002C74C0" w:rsidRDefault="00B51B19" w:rsidP="00B51B19">
      <w:r>
        <w:t>K-Means is a greedy iterative approach for clustering. It mainly consists of two steps:</w:t>
      </w:r>
    </w:p>
    <w:p w14:paraId="63754424" w14:textId="00A75BF5" w:rsidR="00B51B19" w:rsidRDefault="00B51B19" w:rsidP="00B51B19">
      <w:pPr>
        <w:pStyle w:val="ListNumber"/>
        <w:tabs>
          <w:tab w:val="clear" w:pos="360"/>
          <w:tab w:val="num" w:pos="1080"/>
        </w:tabs>
        <w:ind w:left="1080"/>
      </w:pPr>
      <w:r>
        <w:t>Cluster assignment.</w:t>
      </w:r>
    </w:p>
    <w:p w14:paraId="13B71A94" w14:textId="45A44C2C" w:rsidR="00B51B19" w:rsidRDefault="00B51B19" w:rsidP="00B51B19">
      <w:pPr>
        <w:pStyle w:val="ListNumber"/>
        <w:tabs>
          <w:tab w:val="clear" w:pos="360"/>
          <w:tab w:val="num" w:pos="1080"/>
        </w:tabs>
        <w:ind w:left="1080"/>
      </w:pPr>
      <w:r>
        <w:t>Centroid update.</w:t>
      </w:r>
    </w:p>
    <w:p w14:paraId="774C5A27" w14:textId="7A972A57" w:rsidR="00B51B19" w:rsidRDefault="00B51B19" w:rsidP="00B51B19">
      <w:pPr>
        <w:pStyle w:val="ListNumber"/>
        <w:numPr>
          <w:ilvl w:val="0"/>
          <w:numId w:val="0"/>
        </w:numPr>
      </w:pPr>
      <w:r>
        <w:t>The algorithm repeatedly performs the above steps until either it converges to a local minimum or it exceeds some specified maximum number of iterations. To make our program run faster, we decided to stick with specifying a number of iterations instead of waiting for convergence.</w:t>
      </w:r>
    </w:p>
    <w:p w14:paraId="6962F31F" w14:textId="77777777" w:rsidR="00B51B19" w:rsidRDefault="00B51B19" w:rsidP="00B51B19">
      <w:pPr>
        <w:pStyle w:val="ListNumber"/>
        <w:numPr>
          <w:ilvl w:val="0"/>
          <w:numId w:val="0"/>
        </w:numPr>
      </w:pPr>
    </w:p>
    <w:p w14:paraId="4ACC04C7" w14:textId="472B7637" w:rsidR="00B51B19" w:rsidRDefault="00B51B19" w:rsidP="00B51B19">
      <w:pPr>
        <w:pStyle w:val="ListNumber"/>
        <w:numPr>
          <w:ilvl w:val="0"/>
          <w:numId w:val="0"/>
        </w:numPr>
      </w:pPr>
      <w:r>
        <w:t>At the beginning, k random centroids are generated as follows:</w:t>
      </w:r>
    </w:p>
    <w:p w14:paraId="0CC772C2" w14:textId="77777777" w:rsidR="00B51B19" w:rsidRPr="00B51B19" w:rsidRDefault="00B51B19" w:rsidP="00B51B19">
      <w:pPr>
        <w:shd w:val="clear" w:color="auto" w:fill="FFFFFE"/>
        <w:spacing w:before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u = </w:t>
      </w:r>
      <w:proofErr w:type="spellStart"/>
      <w:proofErr w:type="gramStart"/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.randint</w:t>
      </w:r>
      <w:proofErr w:type="spellEnd"/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1B19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51B19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B51B1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, k, </w:t>
      </w:r>
      <w:r w:rsidRPr="00B51B1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51B1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EDDCC54" w14:textId="139CC5F9" w:rsidR="00B51B19" w:rsidRDefault="00B51B19" w:rsidP="00B51B19">
      <w:pPr>
        <w:pStyle w:val="ListNumber"/>
        <w:numPr>
          <w:ilvl w:val="0"/>
          <w:numId w:val="0"/>
        </w:numPr>
      </w:pPr>
      <w:r>
        <w:lastRenderedPageBreak/>
        <w:t>Note that we are generating three-dimensional centroids; one dimension for each feature of the pixel, i.e. each color axis.</w:t>
      </w:r>
    </w:p>
    <w:p w14:paraId="006396F6" w14:textId="144049CA" w:rsidR="00B51B19" w:rsidRDefault="00B51B19" w:rsidP="00B51B19">
      <w:pPr>
        <w:pStyle w:val="ListNumber"/>
        <w:numPr>
          <w:ilvl w:val="0"/>
          <w:numId w:val="0"/>
        </w:numPr>
      </w:pPr>
    </w:p>
    <w:p w14:paraId="015B795E" w14:textId="6DFB0429" w:rsidR="00B51B19" w:rsidRDefault="00B51B19" w:rsidP="00B51B19">
      <w:pPr>
        <w:pStyle w:val="ListNumber"/>
        <w:numPr>
          <w:ilvl w:val="0"/>
          <w:numId w:val="0"/>
        </w:numPr>
      </w:pPr>
      <w:r>
        <w:t>In the cluster assignment step, we calculate the distance</w:t>
      </w:r>
      <w:r w:rsidR="000E0A2B">
        <w:t xml:space="preserve"> (L2 norm)</w:t>
      </w:r>
      <w:r>
        <w:t xml:space="preserve"> between the current pixel vector and all the k centroids </w:t>
      </w:r>
      <w:r w:rsidR="000E0A2B">
        <w:t>as follows:</w:t>
      </w:r>
    </w:p>
    <w:p w14:paraId="6CF54F36" w14:textId="77777777" w:rsidR="000E0A2B" w:rsidRDefault="000E0A2B" w:rsidP="000E0A2B">
      <w:pPr>
        <w:shd w:val="clear" w:color="auto" w:fill="FFFFFE"/>
        <w:spacing w:before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d = [</w:t>
      </w:r>
      <w:proofErr w:type="gram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np.linalg</w:t>
      </w:r>
      <w:proofErr w:type="gram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.norm(m[j, :] - u[</w:t>
      </w:r>
      <w:r w:rsidRPr="000E0A2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][i])**</w:t>
      </w:r>
      <w:r w:rsidRPr="000E0A2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0EAF03E" w14:textId="19ECB95D" w:rsidR="000E0A2B" w:rsidRDefault="000E0A2B" w:rsidP="000E0A2B">
      <w:pPr>
        <w:shd w:val="clear" w:color="auto" w:fill="FFFFFE"/>
        <w:spacing w:before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A2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0E0A2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0A2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m.shape</w:t>
      </w:r>
      <w:proofErr w:type="spellEnd"/>
      <w:proofErr w:type="gram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E0A2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r w:rsidRPr="000E0A2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0A2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0A2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(k)]</w:t>
      </w:r>
    </w:p>
    <w:p w14:paraId="298FEA3F" w14:textId="111A34FA" w:rsidR="000E0A2B" w:rsidRDefault="000E0A2B" w:rsidP="000E0A2B">
      <w:pPr>
        <w:shd w:val="clear" w:color="auto" w:fill="FFFFFE"/>
        <w:spacing w:before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6F163D" w14:textId="6C840A18" w:rsidR="000E0A2B" w:rsidRDefault="000E0A2B" w:rsidP="000E0A2B">
      <w:pPr>
        <w:shd w:val="clear" w:color="auto" w:fill="FFFFFE"/>
        <w:spacing w:before="0" w:after="0" w:line="285" w:lineRule="atLeast"/>
      </w:pPr>
      <w:r>
        <w:t>Once we have the norms, we can assign each pixel to the closest centroid as follows:</w:t>
      </w:r>
    </w:p>
    <w:p w14:paraId="1BCAAC87" w14:textId="77777777" w:rsidR="000E0A2B" w:rsidRPr="000E0A2B" w:rsidRDefault="000E0A2B" w:rsidP="000E0A2B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8A3AA1" w14:textId="77777777" w:rsidR="000E0A2B" w:rsidRPr="000E0A2B" w:rsidRDefault="000E0A2B" w:rsidP="000E0A2B">
      <w:pPr>
        <w:shd w:val="clear" w:color="auto" w:fill="FFFFFE"/>
        <w:spacing w:before="0"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indicator = [</w:t>
      </w:r>
      <w:proofErr w:type="spellStart"/>
      <w:proofErr w:type="gram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proofErr w:type="gram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(d[</w:t>
      </w:r>
      <w:proofErr w:type="spell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i:i+k</w:t>
      </w:r>
      <w:proofErr w:type="spell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r w:rsidRPr="000E0A2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0A2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E0A2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0A2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E0A2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E0A2B">
        <w:rPr>
          <w:rFonts w:ascii="Courier New" w:eastAsia="Times New Roman" w:hAnsi="Courier New" w:cs="Courier New"/>
          <w:color w:val="000000"/>
          <w:sz w:val="21"/>
          <w:szCs w:val="21"/>
        </w:rPr>
        <w:t>(d), k)]</w:t>
      </w:r>
    </w:p>
    <w:p w14:paraId="0BAB1A5F" w14:textId="77777777" w:rsidR="00572053" w:rsidRDefault="000E0A2B" w:rsidP="00B51B19">
      <w:pPr>
        <w:pStyle w:val="ListNumber"/>
        <w:numPr>
          <w:ilvl w:val="0"/>
          <w:numId w:val="0"/>
        </w:numPr>
      </w:pPr>
      <w:r>
        <w:t>Note that we do the assignment in a single step to generate an indicator vector for all the pixels of the image at once.</w:t>
      </w:r>
      <w:r w:rsidR="00572053">
        <w:t xml:space="preserve"> Then we organize the clusters into a dictionary for convenience along with some information regarding the position of the pixel on the image.</w:t>
      </w:r>
    </w:p>
    <w:p w14:paraId="61F28F2F" w14:textId="17840F8E" w:rsidR="00572053" w:rsidRPr="00572053" w:rsidRDefault="00572053" w:rsidP="00572053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0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205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205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14:paraId="316BE062" w14:textId="40556E10" w:rsidR="00572053" w:rsidRPr="00572053" w:rsidRDefault="00572053" w:rsidP="00572053">
      <w:pPr>
        <w:shd w:val="clear" w:color="auto" w:fill="FFFFFE"/>
        <w:spacing w:before="0"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05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57205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7205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m.shape</w:t>
      </w:r>
      <w:proofErr w:type="spellEnd"/>
      <w:proofErr w:type="gramEnd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205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128BCF12" w14:textId="286C2D7C" w:rsidR="00572053" w:rsidRPr="00572053" w:rsidRDefault="00572053" w:rsidP="00572053">
      <w:pPr>
        <w:shd w:val="clear" w:color="auto" w:fill="FFFFFE"/>
        <w:spacing w:before="0"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05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 indicator[j] == i:</w:t>
      </w:r>
    </w:p>
    <w:p w14:paraId="18939340" w14:textId="5919C76F" w:rsidR="00572053" w:rsidRPr="00572053" w:rsidRDefault="00572053" w:rsidP="00572053">
      <w:pPr>
        <w:shd w:val="clear" w:color="auto" w:fill="FFFFFE"/>
        <w:spacing w:before="0" w:after="0"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c[</w:t>
      </w:r>
      <w:proofErr w:type="spellStart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].append</w:t>
      </w:r>
      <w:proofErr w:type="gramEnd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(m[j, :])</w:t>
      </w:r>
    </w:p>
    <w:p w14:paraId="7084AA15" w14:textId="4D04E1EA" w:rsidR="00572053" w:rsidRPr="00572053" w:rsidRDefault="00572053" w:rsidP="00572053">
      <w:pPr>
        <w:shd w:val="clear" w:color="auto" w:fill="FFFFFE"/>
        <w:spacing w:before="0" w:after="0" w:line="285" w:lineRule="atLeast"/>
        <w:ind w:left="21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p[j] = </w:t>
      </w:r>
      <w:proofErr w:type="spellStart"/>
      <w:r w:rsidRPr="0057205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14:paraId="2817AFE2" w14:textId="4F5B99C2" w:rsidR="000E0A2B" w:rsidRDefault="000E0A2B" w:rsidP="00572053">
      <w:pPr>
        <w:pStyle w:val="ListNumber"/>
        <w:numPr>
          <w:ilvl w:val="0"/>
          <w:numId w:val="0"/>
        </w:numPr>
        <w:jc w:val="center"/>
      </w:pPr>
    </w:p>
    <w:p w14:paraId="7FA5F724" w14:textId="36D80E3D" w:rsidR="000E0A2B" w:rsidRDefault="00EE4F05" w:rsidP="00B51B19">
      <w:pPr>
        <w:pStyle w:val="ListNumber"/>
        <w:numPr>
          <w:ilvl w:val="0"/>
          <w:numId w:val="0"/>
        </w:numPr>
      </w:pPr>
      <w:r>
        <w:t>The last step in the K-Means algorithm is the centroid update step, in which we simply calculate the mean of each cluster and update the centroids with them.</w:t>
      </w:r>
    </w:p>
    <w:p w14:paraId="19A702C5" w14:textId="77777777" w:rsidR="00EE4F05" w:rsidRDefault="00EE4F05" w:rsidP="00B51B19">
      <w:pPr>
        <w:pStyle w:val="ListNumber"/>
        <w:numPr>
          <w:ilvl w:val="0"/>
          <w:numId w:val="0"/>
        </w:numPr>
      </w:pPr>
    </w:p>
    <w:p w14:paraId="0F33523E" w14:textId="77777777" w:rsidR="00EE4F05" w:rsidRPr="00EE4F05" w:rsidRDefault="00EE4F05" w:rsidP="00EE4F05">
      <w:p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4F0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E4F0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E4F0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(k):</w:t>
      </w:r>
    </w:p>
    <w:p w14:paraId="3EE6D809" w14:textId="5FA99FAA" w:rsidR="00EE4F05" w:rsidRPr="00EE4F05" w:rsidRDefault="00EE4F05" w:rsidP="00EE4F05">
      <w:pPr>
        <w:shd w:val="clear" w:color="auto" w:fill="FFFFFE"/>
        <w:spacing w:before="0"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4F0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E4F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(c[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38FA9DFF" w14:textId="5A3C6059" w:rsidR="00EE4F05" w:rsidRPr="00EE4F05" w:rsidRDefault="00EE4F05" w:rsidP="00EE4F05">
      <w:pPr>
        <w:shd w:val="clear" w:color="auto" w:fill="FFFFFE"/>
        <w:spacing w:before="0"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u[</w:t>
      </w:r>
      <w:r w:rsidRPr="00EE4F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E4F0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(c[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], axis=</w:t>
      </w:r>
      <w:r w:rsidRPr="00EE4F0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proofErr w:type="spellStart"/>
      <w:r w:rsidRPr="00EE4F0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(c[</w:t>
      </w:r>
      <w:proofErr w:type="spellStart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E4F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26EBE5C" w14:textId="4327B915" w:rsidR="000E0A2B" w:rsidRDefault="004F5504" w:rsidP="004F5504">
      <w:pPr>
        <w:pStyle w:val="Heading1"/>
      </w:pPr>
      <w:r>
        <w:t>Results</w:t>
      </w:r>
    </w:p>
    <w:p w14:paraId="6B501F27" w14:textId="38D17BA9" w:rsidR="004F5504" w:rsidRDefault="004F5504" w:rsidP="004F5504">
      <w:r>
        <w:t>We present the results of performing k-means image segmentation on some of the image in the test set.</w:t>
      </w:r>
      <w:r w:rsidRPr="004F5504">
        <w:t xml:space="preserve"> </w:t>
      </w:r>
      <w:r w:rsidR="00422F74">
        <w:t xml:space="preserve"> The number of clusters, k, is varied from 3 to 7 in the following example.</w:t>
      </w:r>
    </w:p>
    <w:p w14:paraId="7AFFA235" w14:textId="70B809C8" w:rsidR="004F5504" w:rsidRDefault="006A42DB" w:rsidP="0022233F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CF00BF" wp14:editId="59C7E592">
                <wp:simplePos x="0" y="0"/>
                <wp:positionH relativeFrom="column">
                  <wp:posOffset>2247900</wp:posOffset>
                </wp:positionH>
                <wp:positionV relativeFrom="paragraph">
                  <wp:posOffset>2874645</wp:posOffset>
                </wp:positionV>
                <wp:extent cx="542925" cy="400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AB130" w14:textId="18295608" w:rsidR="006A42DB" w:rsidRPr="006A42DB" w:rsidRDefault="006A42DB" w:rsidP="006A42DB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6A42DB">
                              <w:rPr>
                                <w:rFonts w:asciiTheme="minorBidi" w:hAnsiTheme="minorBidi"/>
                              </w:rPr>
                              <w:t>K =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F0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226.35pt;width:42.7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">
                <v:textbox>
                  <w:txbxContent>
                    <w:p w14:paraId="190AB130" w14:textId="18295608" w:rsidR="006A42DB" w:rsidRPr="006A42DB" w:rsidRDefault="006A42DB" w:rsidP="006A42DB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6A42DB">
                        <w:rPr>
                          <w:rFonts w:asciiTheme="minorBidi" w:hAnsiTheme="minorBidi"/>
                        </w:rPr>
                        <w:t>K =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A0F9D3" wp14:editId="2A33F700">
                <wp:simplePos x="0" y="0"/>
                <wp:positionH relativeFrom="column">
                  <wp:posOffset>5210175</wp:posOffset>
                </wp:positionH>
                <wp:positionV relativeFrom="paragraph">
                  <wp:posOffset>2884170</wp:posOffset>
                </wp:positionV>
                <wp:extent cx="542925" cy="400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4EA3" w14:textId="0B26EB84" w:rsidR="006A42DB" w:rsidRPr="006A42DB" w:rsidRDefault="006A42DB" w:rsidP="006A42DB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6A42DB">
                              <w:rPr>
                                <w:rFonts w:asciiTheme="minorBidi" w:hAnsiTheme="minorBidi"/>
                              </w:rPr>
                              <w:t xml:space="preserve">K =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F9D3" id="_x0000_s1027" type="#_x0000_t202" style="position:absolute;margin-left:410.25pt;margin-top:227.1pt;width:42.7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">
                <v:textbox>
                  <w:txbxContent>
                    <w:p w14:paraId="3EFB4EA3" w14:textId="0B26EB84" w:rsidR="006A42DB" w:rsidRPr="006A42DB" w:rsidRDefault="006A42DB" w:rsidP="006A42DB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6A42DB">
                        <w:rPr>
                          <w:rFonts w:asciiTheme="minorBidi" w:hAnsiTheme="minorBidi"/>
                        </w:rPr>
                        <w:t xml:space="preserve">K = </w:t>
                      </w:r>
                      <w:r>
                        <w:rPr>
                          <w:rFonts w:asciiTheme="minorBidi" w:hAnsiTheme="minorBidi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B3B48F" wp14:editId="446B1E19">
                <wp:simplePos x="0" y="0"/>
                <wp:positionH relativeFrom="column">
                  <wp:posOffset>5210175</wp:posOffset>
                </wp:positionH>
                <wp:positionV relativeFrom="paragraph">
                  <wp:posOffset>714375</wp:posOffset>
                </wp:positionV>
                <wp:extent cx="542925" cy="4000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4D048" w14:textId="1D7B1A21" w:rsidR="006A42DB" w:rsidRPr="006A42DB" w:rsidRDefault="006A42DB" w:rsidP="006A42DB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w:r w:rsidRPr="006A42DB">
                              <w:rPr>
                                <w:rFonts w:asciiTheme="minorBidi" w:hAnsiTheme="minorBidi"/>
                              </w:rPr>
                              <w:t xml:space="preserve">K =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3B48F" id="Text Box 3" o:spid="_x0000_s1028" type="#_x0000_t202" style="position:absolute;margin-left:410.25pt;margin-top:56.25pt;width:42.75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">
                <v:textbox>
                  <w:txbxContent>
                    <w:p w14:paraId="6384D048" w14:textId="1D7B1A21" w:rsidR="006A42DB" w:rsidRPr="006A42DB" w:rsidRDefault="006A42DB" w:rsidP="006A42DB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w:r w:rsidRPr="006A42DB">
                        <w:rPr>
                          <w:rFonts w:asciiTheme="minorBidi" w:hAnsiTheme="minorBidi"/>
                        </w:rPr>
                        <w:t xml:space="preserve">K = </w:t>
                      </w:r>
                      <w:r>
                        <w:rPr>
                          <w:rFonts w:asciiTheme="minorBidi" w:hAnsiTheme="minorBidi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522" w:rsidRPr="004F5504">
        <w:drawing>
          <wp:anchor distT="0" distB="0" distL="114300" distR="114300" simplePos="0" relativeHeight="251660288" behindDoc="0" locked="0" layoutInCell="1" allowOverlap="1" wp14:anchorId="2FF33D21" wp14:editId="2FA03311">
            <wp:simplePos x="0" y="0"/>
            <wp:positionH relativeFrom="margin">
              <wp:align>left</wp:align>
            </wp:positionH>
            <wp:positionV relativeFrom="page">
              <wp:posOffset>2628900</wp:posOffset>
            </wp:positionV>
            <wp:extent cx="2866390" cy="2125980"/>
            <wp:effectExtent l="0" t="0" r="0" b="7620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AD424C3-1964-4EC1-81F7-7228A216DF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AD424C3-1964-4EC1-81F7-7228A216DF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99"/>
                    <a:stretch/>
                  </pic:blipFill>
                  <pic:spPr>
                    <a:xfrm>
                      <a:off x="0" y="0"/>
                      <a:ext cx="28663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522" w:rsidRPr="004F5504">
        <w:drawing>
          <wp:anchor distT="0" distB="0" distL="114300" distR="114300" simplePos="0" relativeHeight="251661312" behindDoc="0" locked="0" layoutInCell="1" allowOverlap="1" wp14:anchorId="67D23BAF" wp14:editId="7B001277">
            <wp:simplePos x="0" y="0"/>
            <wp:positionH relativeFrom="margin">
              <wp:posOffset>3086100</wp:posOffset>
            </wp:positionH>
            <wp:positionV relativeFrom="page">
              <wp:posOffset>2647950</wp:posOffset>
            </wp:positionV>
            <wp:extent cx="2771775" cy="2106930"/>
            <wp:effectExtent l="0" t="0" r="9525" b="7620"/>
            <wp:wrapTopAndBottom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1EC6901B-1D55-4DFB-A01A-95A85A55D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1EC6901B-1D55-4DFB-A01A-95A85A55D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5" r="59964"/>
                    <a:stretch/>
                  </pic:blipFill>
                  <pic:spPr>
                    <a:xfrm>
                      <a:off x="0" y="0"/>
                      <a:ext cx="277177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504" w:rsidRPr="004F5504">
        <w:drawing>
          <wp:anchor distT="0" distB="0" distL="114300" distR="114300" simplePos="0" relativeHeight="251659264" behindDoc="0" locked="0" layoutInCell="1" allowOverlap="1" wp14:anchorId="59312274" wp14:editId="4B0076BA">
            <wp:simplePos x="0" y="0"/>
            <wp:positionH relativeFrom="margin">
              <wp:posOffset>428625</wp:posOffset>
            </wp:positionH>
            <wp:positionV relativeFrom="page">
              <wp:posOffset>609600</wp:posOffset>
            </wp:positionV>
            <wp:extent cx="2337435" cy="1762125"/>
            <wp:effectExtent l="0" t="0" r="5715" b="0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90E142D-21BF-4CD6-B0B5-BA551E297A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90E142D-21BF-4CD6-B0B5-BA551E297A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504" w:rsidRPr="004F5504">
        <w:drawing>
          <wp:anchor distT="0" distB="0" distL="114300" distR="114300" simplePos="0" relativeHeight="251658240" behindDoc="0" locked="0" layoutInCell="1" allowOverlap="1" wp14:anchorId="02CD990A" wp14:editId="13F8C78E">
            <wp:simplePos x="0" y="0"/>
            <wp:positionH relativeFrom="column">
              <wp:posOffset>3067050</wp:posOffset>
            </wp:positionH>
            <wp:positionV relativeFrom="page">
              <wp:posOffset>542925</wp:posOffset>
            </wp:positionV>
            <wp:extent cx="2857500" cy="2019300"/>
            <wp:effectExtent l="0" t="0" r="0" b="0"/>
            <wp:wrapTopAndBottom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AD34A1C-F141-4E9C-95E9-3180C7BA47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AD34A1C-F141-4E9C-95E9-3180C7BA47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4" r="39474"/>
                    <a:stretch/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33F">
        <w:t>Spectral Clustering</w:t>
      </w:r>
      <w:r w:rsidR="006D5700">
        <w:t xml:space="preserve"> vs. K-Means Clustering</w:t>
      </w:r>
    </w:p>
    <w:p w14:paraId="69E31B2A" w14:textId="59EA7D4A" w:rsidR="0022233F" w:rsidRDefault="0022233F" w:rsidP="0022233F">
      <w:r>
        <w:t>We used spectral clustering with a 5-NN affinity graph to cluster the same images we used k-means with. The results are given below.</w:t>
      </w:r>
    </w:p>
    <w:p w14:paraId="13D5712D" w14:textId="4944F091" w:rsidR="0022233F" w:rsidRDefault="0022233F" w:rsidP="0022233F">
      <w:r>
        <w:t>The results on the left side of the page are from the spectral clustering algorithm, whereas the results of the right side are the results from our k-means algorithm on the same set of images in order to compare and contrast the performance of the two algorithms qualitatively.</w:t>
      </w:r>
      <w:r w:rsidR="00020BB8">
        <w:t xml:space="preserve"> All results are </w:t>
      </w:r>
      <w:r w:rsidR="00202BF9">
        <w:t>generated</w:t>
      </w:r>
      <w:r w:rsidR="00020BB8">
        <w:t xml:space="preserve"> at k = 5.</w:t>
      </w:r>
    </w:p>
    <w:p w14:paraId="6315E46A" w14:textId="5494A4A2" w:rsidR="0022233F" w:rsidRDefault="0022233F" w:rsidP="0022233F"/>
    <w:p w14:paraId="657CB0DE" w14:textId="77777777" w:rsidR="0022233F" w:rsidRDefault="0022233F" w:rsidP="0022233F"/>
    <w:p w14:paraId="4AF08CC1" w14:textId="77777777" w:rsidR="0022233F" w:rsidRDefault="0022233F" w:rsidP="0022233F"/>
    <w:p w14:paraId="3F92992A" w14:textId="0AD1EA9F" w:rsidR="0022233F" w:rsidRDefault="0079652B" w:rsidP="0079652B">
      <w:r w:rsidRPr="0079652B">
        <w:lastRenderedPageBreak/>
        <w:drawing>
          <wp:anchor distT="0" distB="0" distL="114300" distR="114300" simplePos="0" relativeHeight="251669504" behindDoc="0" locked="0" layoutInCell="1" allowOverlap="1" wp14:anchorId="633167FB" wp14:editId="31DDD054">
            <wp:simplePos x="0" y="0"/>
            <wp:positionH relativeFrom="margin">
              <wp:align>right</wp:align>
            </wp:positionH>
            <wp:positionV relativeFrom="margin">
              <wp:posOffset>1722398</wp:posOffset>
            </wp:positionV>
            <wp:extent cx="2342933" cy="1562100"/>
            <wp:effectExtent l="0" t="0" r="635" b="0"/>
            <wp:wrapNone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C814978-142D-4D1D-A368-3477BE284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C814978-142D-4D1D-A368-3477BE284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0" t="4673" r="2668" b="13707"/>
                    <a:stretch/>
                  </pic:blipFill>
                  <pic:spPr bwMode="auto">
                    <a:xfrm>
                      <a:off x="0" y="0"/>
                      <a:ext cx="2342933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52B">
        <w:drawing>
          <wp:anchor distT="0" distB="0" distL="114300" distR="114300" simplePos="0" relativeHeight="251668480" behindDoc="0" locked="0" layoutInCell="1" allowOverlap="1" wp14:anchorId="52E12E01" wp14:editId="797D3C43">
            <wp:simplePos x="0" y="0"/>
            <wp:positionH relativeFrom="margin">
              <wp:align>right</wp:align>
            </wp:positionH>
            <wp:positionV relativeFrom="page">
              <wp:posOffset>1105017</wp:posOffset>
            </wp:positionV>
            <wp:extent cx="2361742" cy="1565275"/>
            <wp:effectExtent l="0" t="0" r="635" b="0"/>
            <wp:wrapNone/>
            <wp:docPr id="1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56D4C56-A5D0-48AA-A5F2-6F0F929E0B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56D4C56-A5D0-48AA-A5F2-6F0F929E0B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1" t="7788" r="3427" b="12772"/>
                    <a:stretch/>
                  </pic:blipFill>
                  <pic:spPr bwMode="auto">
                    <a:xfrm>
                      <a:off x="0" y="0"/>
                      <a:ext cx="2361742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33F">
        <w:rPr>
          <w:noProof/>
        </w:rPr>
        <w:drawing>
          <wp:inline distT="0" distB="0" distL="0" distR="0" wp14:anchorId="34B7E76A" wp14:editId="60879317">
            <wp:extent cx="2362200" cy="1574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448" cy="15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20B" w14:textId="5C4E0931" w:rsidR="0022233F" w:rsidRDefault="0022233F" w:rsidP="0079652B">
      <w:r>
        <w:rPr>
          <w:noProof/>
        </w:rPr>
        <w:drawing>
          <wp:inline distT="0" distB="0" distL="0" distR="0" wp14:anchorId="595AE572" wp14:editId="0B40BE60">
            <wp:extent cx="2353623" cy="15906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7983" cy="16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2D5" w14:textId="18AF579E" w:rsidR="0022233F" w:rsidRDefault="00020BB8" w:rsidP="00020BB8">
      <w:r w:rsidRPr="00020BB8">
        <w:drawing>
          <wp:anchor distT="0" distB="0" distL="114300" distR="114300" simplePos="0" relativeHeight="251670528" behindDoc="0" locked="0" layoutInCell="1" allowOverlap="1" wp14:anchorId="4BAC41EF" wp14:editId="1B69139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53049" cy="1552575"/>
            <wp:effectExtent l="0" t="0" r="9525" b="0"/>
            <wp:wrapNone/>
            <wp:docPr id="1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30082E8-BFD4-4850-BF92-A226C07FA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E30082E8-BFD4-4850-BF92-A226C07FA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4" t="7087" r="3326" b="11875"/>
                    <a:stretch/>
                  </pic:blipFill>
                  <pic:spPr bwMode="auto">
                    <a:xfrm>
                      <a:off x="0" y="0"/>
                      <a:ext cx="2353049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33F">
        <w:rPr>
          <w:noProof/>
        </w:rPr>
        <w:drawing>
          <wp:inline distT="0" distB="0" distL="0" distR="0" wp14:anchorId="20E76589" wp14:editId="2910FF02">
            <wp:extent cx="2353310" cy="158561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117" cy="159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E62DD6D" w14:textId="38C37897" w:rsidR="0022233F" w:rsidRPr="0022233F" w:rsidRDefault="00146AA5" w:rsidP="00146AA5">
      <w:r w:rsidRPr="00146AA5">
        <w:drawing>
          <wp:anchor distT="0" distB="0" distL="114300" distR="114300" simplePos="0" relativeHeight="251671552" behindDoc="0" locked="0" layoutInCell="1" allowOverlap="1" wp14:anchorId="4D30C91F" wp14:editId="54775642">
            <wp:simplePos x="0" y="0"/>
            <wp:positionH relativeFrom="margin">
              <wp:align>right</wp:align>
            </wp:positionH>
            <wp:positionV relativeFrom="page">
              <wp:posOffset>6296025</wp:posOffset>
            </wp:positionV>
            <wp:extent cx="2332735" cy="1562100"/>
            <wp:effectExtent l="0" t="0" r="0" b="0"/>
            <wp:wrapNone/>
            <wp:docPr id="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A91489C-0D87-4420-A889-57A3E3B8E6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A91489C-0D87-4420-A889-57A3E3B8E6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6868" r="2702" b="11967"/>
                    <a:stretch/>
                  </pic:blipFill>
                  <pic:spPr bwMode="auto">
                    <a:xfrm>
                      <a:off x="0" y="0"/>
                      <a:ext cx="233273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33F">
        <w:rPr>
          <w:noProof/>
        </w:rPr>
        <w:drawing>
          <wp:inline distT="0" distB="0" distL="0" distR="0" wp14:anchorId="78EA0A01" wp14:editId="2E58286E">
            <wp:extent cx="2353310" cy="159046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088" cy="16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33F" w:rsidRPr="0022233F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F416C" w14:textId="77777777" w:rsidR="00FA784E" w:rsidRDefault="00FA784E" w:rsidP="00C6554A">
      <w:pPr>
        <w:spacing w:before="0" w:after="0" w:line="240" w:lineRule="auto"/>
      </w:pPr>
      <w:r>
        <w:separator/>
      </w:r>
    </w:p>
  </w:endnote>
  <w:endnote w:type="continuationSeparator" w:id="0">
    <w:p w14:paraId="3106ABCA" w14:textId="77777777" w:rsidR="00FA784E" w:rsidRDefault="00FA784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64C1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52074" w14:textId="77777777" w:rsidR="00FA784E" w:rsidRDefault="00FA784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74039DD" w14:textId="77777777" w:rsidR="00FA784E" w:rsidRDefault="00FA784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28"/>
    <w:rsid w:val="00020BB8"/>
    <w:rsid w:val="000E0A2B"/>
    <w:rsid w:val="00124522"/>
    <w:rsid w:val="00146AA5"/>
    <w:rsid w:val="00202BF9"/>
    <w:rsid w:val="0022233F"/>
    <w:rsid w:val="002554CD"/>
    <w:rsid w:val="0026736E"/>
    <w:rsid w:val="00293B83"/>
    <w:rsid w:val="002B4294"/>
    <w:rsid w:val="0032653E"/>
    <w:rsid w:val="00333D0D"/>
    <w:rsid w:val="00422F74"/>
    <w:rsid w:val="004C049F"/>
    <w:rsid w:val="004F5504"/>
    <w:rsid w:val="005000E2"/>
    <w:rsid w:val="00572053"/>
    <w:rsid w:val="006A3CE7"/>
    <w:rsid w:val="006A42DB"/>
    <w:rsid w:val="006D5700"/>
    <w:rsid w:val="0079190D"/>
    <w:rsid w:val="0079652B"/>
    <w:rsid w:val="00835A0C"/>
    <w:rsid w:val="00B51B19"/>
    <w:rsid w:val="00C6554A"/>
    <w:rsid w:val="00D51E29"/>
    <w:rsid w:val="00DE5228"/>
    <w:rsid w:val="00ED7C44"/>
    <w:rsid w:val="00EE4F0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5894B"/>
  <w15:chartTrackingRefBased/>
  <w15:docId w15:val="{73155C6E-1096-4A89-892E-71E860FC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02DCCE8B402455E83C2C57FB11640B9">
    <w:name w:val="B02DCCE8B402455E83C2C57FB11640B9"/>
    <w:rsid w:val="0032653E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85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</dc:creator>
  <cp:keywords/>
  <dc:description/>
  <cp:lastModifiedBy>Amr Mustafa</cp:lastModifiedBy>
  <cp:revision>17</cp:revision>
  <dcterms:created xsi:type="dcterms:W3CDTF">2019-11-26T20:09:00Z</dcterms:created>
  <dcterms:modified xsi:type="dcterms:W3CDTF">2019-11-26T21:34:00Z</dcterms:modified>
</cp:coreProperties>
</file>